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1E6" w14:textId="77777777" w:rsidR="00000000" w:rsidRDefault="00BA415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06156DD5" w14:textId="77777777" w:rsidR="00000000" w:rsidRDefault="00BA415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7F233FB8" w14:textId="77777777" w:rsidR="00000000" w:rsidRDefault="00BA4159">
      <w:pPr>
        <w:pStyle w:val="Ttulo"/>
        <w:jc w:val="right"/>
        <w:rPr>
          <w:lang w:val="pt-BR"/>
        </w:rPr>
      </w:pPr>
    </w:p>
    <w:p w14:paraId="065070A8" w14:textId="77777777" w:rsidR="00000000" w:rsidRDefault="00BA415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6FE856B" w14:textId="77777777" w:rsidR="00000000" w:rsidRDefault="00BA4159">
      <w:pPr>
        <w:pStyle w:val="InfoBlue"/>
        <w:rPr>
          <w:lang w:val="pt-BR"/>
        </w:rPr>
      </w:pPr>
    </w:p>
    <w:p w14:paraId="7D513009" w14:textId="77777777" w:rsidR="00000000" w:rsidRDefault="00BA4159">
      <w:pPr>
        <w:pStyle w:val="InfoBlue"/>
        <w:rPr>
          <w:lang w:val="pt-BR"/>
        </w:rPr>
      </w:pPr>
    </w:p>
    <w:p w14:paraId="2EACC521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</w:t>
      </w:r>
      <w:r>
        <w:rPr>
          <w:lang w:val="pt-BR"/>
        </w:rPr>
        <w:t xml:space="preserve">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35134035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>os no Microsoft Word (que exibem um fundo cinza quando selecionados), escolha File&gt;Properties e substitua os campos Title, Subject e Company pelas informações apropriadas para este documento. Depois de fechar a caixa de diálogo, para atualizar os campos au</w:t>
      </w:r>
      <w:r>
        <w:rPr>
          <w:lang w:val="pt-BR"/>
        </w:rPr>
        <w:t>tomáticos no documento inteiro, selecione Edit&gt;Select All (ou Ctrl-A)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14:paraId="3E92F417" w14:textId="77777777" w:rsidR="00000000" w:rsidRDefault="00BA4159">
      <w:pPr>
        <w:pStyle w:val="Ttulo"/>
        <w:rPr>
          <w:sz w:val="28"/>
          <w:szCs w:val="28"/>
          <w:lang w:val="pt-BR"/>
        </w:rPr>
      </w:pPr>
    </w:p>
    <w:p w14:paraId="26AAF118" w14:textId="77777777" w:rsidR="00000000" w:rsidRDefault="00BA4159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6EFFE4A" w14:textId="77777777" w:rsidR="00000000" w:rsidRDefault="00BA4159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3CA01EF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04D2" w14:textId="77777777" w:rsidR="00000000" w:rsidRDefault="00BA41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BF03" w14:textId="77777777" w:rsidR="00000000" w:rsidRDefault="00BA41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DF3" w14:textId="77777777" w:rsidR="00000000" w:rsidRDefault="00BA41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2E2D" w14:textId="77777777" w:rsidR="00000000" w:rsidRDefault="00BA41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6026F06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6A95" w14:textId="77777777" w:rsidR="00000000" w:rsidRDefault="00BA41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C972" w14:textId="77777777" w:rsidR="00000000" w:rsidRDefault="00BA41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6E2CB" w14:textId="77777777" w:rsidR="00000000" w:rsidRDefault="00BA41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16B" w14:textId="77777777" w:rsidR="00000000" w:rsidRDefault="00BA41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28BDE2A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C9A0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9C9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EBFA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CE9A" w14:textId="77777777" w:rsidR="00000000" w:rsidRDefault="00BA4159">
            <w:pPr>
              <w:pStyle w:val="Tabletext"/>
              <w:rPr>
                <w:lang w:val="pt-BR"/>
              </w:rPr>
            </w:pPr>
          </w:p>
        </w:tc>
      </w:tr>
      <w:tr w:rsidR="00000000" w14:paraId="11037F9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1269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15A4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2A10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A0D3" w14:textId="77777777" w:rsidR="00000000" w:rsidRDefault="00BA4159">
            <w:pPr>
              <w:pStyle w:val="Tabletext"/>
              <w:rPr>
                <w:lang w:val="pt-BR"/>
              </w:rPr>
            </w:pPr>
          </w:p>
        </w:tc>
      </w:tr>
      <w:tr w:rsidR="00000000" w14:paraId="00B1E4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9662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FA1B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A2BE" w14:textId="77777777" w:rsidR="00000000" w:rsidRDefault="00BA415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7310E" w14:textId="77777777" w:rsidR="00000000" w:rsidRDefault="00BA4159">
            <w:pPr>
              <w:pStyle w:val="Tabletext"/>
              <w:rPr>
                <w:lang w:val="pt-BR"/>
              </w:rPr>
            </w:pPr>
          </w:p>
        </w:tc>
      </w:tr>
    </w:tbl>
    <w:p w14:paraId="43A0196C" w14:textId="77777777" w:rsidR="00000000" w:rsidRDefault="00BA4159">
      <w:pPr>
        <w:rPr>
          <w:lang w:val="pt-BR"/>
        </w:rPr>
      </w:pPr>
    </w:p>
    <w:p w14:paraId="6FFC0F03" w14:textId="77777777" w:rsidR="00000000" w:rsidRDefault="00BA415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3D8D609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97D922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1BA3A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22AD9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29057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81459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183C2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0B7872C3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26D748AE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C0C0AA3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500D75E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532E47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340AB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974C919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05389EA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FDEBAF0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B6565E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1C0B13" w14:textId="77777777" w:rsidR="00000000" w:rsidRDefault="00BA415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2E190D9" w14:textId="77777777" w:rsidR="00000000" w:rsidRDefault="00BA415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27EB078" w14:textId="77777777" w:rsidR="00000000" w:rsidRDefault="00BA415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4CB0E" w14:textId="77777777" w:rsidR="00000000" w:rsidRDefault="00BA415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372E9B4C" w14:textId="77777777" w:rsidR="00000000" w:rsidRDefault="00BA415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120889D4" w14:textId="77777777" w:rsidR="00000000" w:rsidRDefault="00BA4159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6C9C4DF9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43683FFE" w14:textId="77777777" w:rsidR="00000000" w:rsidRDefault="00BA4159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116BDAE7" w14:textId="77777777" w:rsidR="00000000" w:rsidRDefault="00BA4159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1B98B69" w14:textId="77777777" w:rsidR="00000000" w:rsidRDefault="00BA4159">
      <w:pPr>
        <w:ind w:left="720"/>
        <w:rPr>
          <w:lang w:val="pt-BR"/>
        </w:rPr>
      </w:pPr>
    </w:p>
    <w:p w14:paraId="76261D86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2F478A8D" w14:textId="77777777" w:rsidR="00000000" w:rsidRDefault="00BA4159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669B1A36" w14:textId="77777777" w:rsidR="00000000" w:rsidRDefault="00BA4159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67498566" w14:textId="77777777" w:rsidR="00000000" w:rsidRDefault="00BA4159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0A8F7698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3CC56535" w14:textId="77777777" w:rsidR="00000000" w:rsidRDefault="00BA4159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BC880BC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55FFAE5F" w14:textId="77777777" w:rsidR="00000000" w:rsidRDefault="00BA4159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4CD158F0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164DD4A5" w14:textId="77777777" w:rsidR="00000000" w:rsidRDefault="00BA4159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42E36F2B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14:paraId="2A2CAB6D" w14:textId="77777777" w:rsidR="00000000" w:rsidRDefault="00BA4159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0EB9302B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14:paraId="7179A49B" w14:textId="77777777" w:rsidR="00000000" w:rsidRDefault="00BA4159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62ACB6FB" w14:textId="77777777" w:rsidR="00000000" w:rsidRDefault="00BA4159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16F4B1F3" w14:textId="77777777" w:rsidR="00000000" w:rsidRDefault="00BA4159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445B66EF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0188A663" w14:textId="77777777" w:rsidR="00000000" w:rsidRDefault="00BA4159">
      <w:pPr>
        <w:rPr>
          <w:lang w:val="pt-BR"/>
        </w:rPr>
      </w:pPr>
    </w:p>
    <w:p w14:paraId="7263C2FB" w14:textId="77777777" w:rsidR="00000000" w:rsidRDefault="00BA4159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783C1F07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57F410F" w14:textId="77777777" w:rsidR="00000000" w:rsidRDefault="00BA4159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t>Visão Geral</w:t>
      </w:r>
      <w:bookmarkEnd w:id="17"/>
    </w:p>
    <w:p w14:paraId="6DEFBD7B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14:paraId="2144FA24" w14:textId="77777777" w:rsidR="00000000" w:rsidRDefault="00BA4159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6E3D04A0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35E76E41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0A7D7E78" w14:textId="77777777" w:rsidR="00000000" w:rsidRDefault="00BA4159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0B6986AE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6A6086D1" w14:textId="77777777" w:rsidR="00000000" w:rsidRDefault="00BA4159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1420F651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4F96349A" w14:textId="77777777" w:rsidR="00000000" w:rsidRDefault="00BA4159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506CD41B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7A11F9AE" w14:textId="77777777" w:rsidR="00000000" w:rsidRDefault="00BA4159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1EA47B4E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 xml:space="preserve">[Esta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camadas. ]</w:t>
      </w:r>
    </w:p>
    <w:p w14:paraId="271B12D0" w14:textId="77777777" w:rsidR="00000000" w:rsidRDefault="00BA4159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t>Camadas</w:t>
      </w:r>
      <w:bookmarkEnd w:id="23"/>
    </w:p>
    <w:p w14:paraId="54AD873C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2029E230" w14:textId="77777777" w:rsidR="00000000" w:rsidRDefault="00BA4159">
      <w:pPr>
        <w:rPr>
          <w:lang w:val="pt-BR"/>
        </w:rPr>
      </w:pPr>
    </w:p>
    <w:p w14:paraId="01D719AB" w14:textId="77777777" w:rsidR="00000000" w:rsidRDefault="00BA4159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18206193"/>
      <w:r>
        <w:rPr>
          <w:sz w:val="20"/>
          <w:szCs w:val="20"/>
          <w:lang w:val="pt-BR"/>
        </w:rPr>
        <w:t>Visão de Dados (opcional)</w:t>
      </w:r>
      <w:bookmarkEnd w:id="24"/>
    </w:p>
    <w:p w14:paraId="34005A83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14:paraId="0C9D1F93" w14:textId="77777777" w:rsidR="00000000" w:rsidRDefault="00BA4159">
      <w:pPr>
        <w:pStyle w:val="Ttulo1"/>
        <w:ind w:left="360" w:hanging="360"/>
        <w:rPr>
          <w:lang w:val="pt-BR"/>
        </w:rPr>
      </w:pPr>
      <w:bookmarkStart w:id="25" w:name="_Toc18206194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02D0F591" w14:textId="77777777" w:rsidR="00000000" w:rsidRDefault="00BA4159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56960C4" w14:textId="77777777" w:rsidR="00000000" w:rsidRDefault="00BA4159">
      <w:pPr>
        <w:pStyle w:val="Ttulo1"/>
        <w:ind w:left="360" w:hanging="360"/>
        <w:rPr>
          <w:lang w:val="pt-BR"/>
        </w:rPr>
      </w:pPr>
      <w:bookmarkStart w:id="26" w:name="_Toc18206195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56B215AC" w14:textId="77777777" w:rsidR="00D07F22" w:rsidRDefault="00BA4159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D07F2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9FBE" w14:textId="77777777" w:rsidR="00BA4159" w:rsidRDefault="00BA4159">
      <w:pPr>
        <w:spacing w:line="240" w:lineRule="auto"/>
      </w:pPr>
      <w:r>
        <w:separator/>
      </w:r>
    </w:p>
  </w:endnote>
  <w:endnote w:type="continuationSeparator" w:id="0">
    <w:p w14:paraId="3D4E4228" w14:textId="77777777" w:rsidR="00BA4159" w:rsidRDefault="00BA4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D906156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49343" w14:textId="77777777" w:rsidR="00000000" w:rsidRDefault="00BA4159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023454" w14:textId="77777777" w:rsidR="00000000" w:rsidRDefault="00BA4159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07F22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7F2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E3CD4" w14:textId="77777777" w:rsidR="00000000" w:rsidRDefault="00BA415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6F315A8" w14:textId="77777777" w:rsidR="00000000" w:rsidRDefault="00BA41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3378" w14:textId="77777777" w:rsidR="00BA4159" w:rsidRDefault="00BA4159">
      <w:pPr>
        <w:spacing w:line="240" w:lineRule="auto"/>
      </w:pPr>
      <w:r>
        <w:separator/>
      </w:r>
    </w:p>
  </w:footnote>
  <w:footnote w:type="continuationSeparator" w:id="0">
    <w:p w14:paraId="79B9CA27" w14:textId="77777777" w:rsidR="00BA4159" w:rsidRDefault="00BA4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F5A6" w14:textId="77777777" w:rsidR="00000000" w:rsidRDefault="00BA4159">
    <w:pPr>
      <w:rPr>
        <w:sz w:val="24"/>
        <w:szCs w:val="24"/>
      </w:rPr>
    </w:pPr>
  </w:p>
  <w:p w14:paraId="37408D4A" w14:textId="77777777" w:rsidR="00000000" w:rsidRDefault="00BA4159">
    <w:pPr>
      <w:pBdr>
        <w:top w:val="single" w:sz="6" w:space="1" w:color="auto"/>
      </w:pBdr>
      <w:rPr>
        <w:sz w:val="24"/>
        <w:szCs w:val="24"/>
      </w:rPr>
    </w:pPr>
  </w:p>
  <w:p w14:paraId="42791B43" w14:textId="77777777" w:rsidR="00000000" w:rsidRDefault="00BA415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07F22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3B17A8D7" w14:textId="77777777" w:rsidR="00000000" w:rsidRDefault="00BA4159">
    <w:pPr>
      <w:pBdr>
        <w:bottom w:val="single" w:sz="6" w:space="1" w:color="auto"/>
      </w:pBdr>
      <w:jc w:val="right"/>
      <w:rPr>
        <w:sz w:val="24"/>
        <w:szCs w:val="24"/>
      </w:rPr>
    </w:pPr>
  </w:p>
  <w:p w14:paraId="15B50F3C" w14:textId="77777777" w:rsidR="00000000" w:rsidRDefault="00BA41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6A068D80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666F85" w14:textId="77777777" w:rsidR="00000000" w:rsidRDefault="00BA415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07F22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10055" w14:textId="77777777" w:rsidR="00000000" w:rsidRDefault="00BA41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 w14:paraId="520B6441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6F526D" w14:textId="77777777" w:rsidR="00000000" w:rsidRDefault="00BA415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07F22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B9DACC" w14:textId="77777777" w:rsidR="00000000" w:rsidRDefault="00BA4159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</w:t>
          </w:r>
          <w:r>
            <w:rPr>
              <w:lang w:val="pt-BR"/>
            </w:rPr>
            <w:t>y&gt;</w:t>
          </w:r>
        </w:p>
      </w:tc>
    </w:tr>
    <w:tr w:rsidR="00000000" w14:paraId="3C128ED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11E889" w14:textId="77777777" w:rsidR="00000000" w:rsidRDefault="00BA4159">
          <w:r>
            <w:rPr>
              <w:lang w:val="pt-BR"/>
            </w:rPr>
            <w:t>&lt;document identifier&gt;</w:t>
          </w:r>
        </w:p>
      </w:tc>
    </w:tr>
  </w:tbl>
  <w:p w14:paraId="2EFF6584" w14:textId="77777777" w:rsidR="00000000" w:rsidRDefault="00BA41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F22"/>
    <w:rsid w:val="007554DC"/>
    <w:rsid w:val="00BA4159"/>
    <w:rsid w:val="00D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2D4D5"/>
  <w15:chartTrackingRefBased/>
  <w15:docId w15:val="{08929DDE-FB07-40B1-ADF7-3F453ED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0</TotalTime>
  <Pages>6</Pages>
  <Words>1407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Koii</dc:creator>
  <cp:keywords/>
  <dc:description/>
  <cp:lastModifiedBy>PEDRO AUGUSTO PEREIRA DE FREITAS</cp:lastModifiedBy>
  <cp:revision>2</cp:revision>
  <dcterms:created xsi:type="dcterms:W3CDTF">2021-05-18T01:26:00Z</dcterms:created>
  <dcterms:modified xsi:type="dcterms:W3CDTF">2021-05-18T01:26:00Z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