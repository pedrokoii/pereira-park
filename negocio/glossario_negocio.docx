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786E" w14:textId="77777777" w:rsidR="00000000" w:rsidRDefault="00B372F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45E5D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505BDF1D" w14:textId="77777777" w:rsidR="00000000" w:rsidRDefault="00B372F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45E5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F8B3C7D" w14:textId="77777777" w:rsidR="00000000" w:rsidRDefault="00B372FA">
      <w:pPr>
        <w:pStyle w:val="Ttulo"/>
        <w:jc w:val="right"/>
        <w:rPr>
          <w:lang w:val="pt-BR"/>
        </w:rPr>
      </w:pPr>
    </w:p>
    <w:p w14:paraId="4B9C8943" w14:textId="77777777" w:rsidR="00000000" w:rsidRDefault="00B372F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F4AA0F0" w14:textId="77777777" w:rsidR="00000000" w:rsidRDefault="00B372FA">
      <w:pPr>
        <w:pStyle w:val="Ttulo"/>
        <w:rPr>
          <w:sz w:val="28"/>
          <w:szCs w:val="28"/>
          <w:lang w:val="pt-BR"/>
        </w:rPr>
      </w:pPr>
    </w:p>
    <w:p w14:paraId="7D0CE99B" w14:textId="77777777" w:rsidR="00000000" w:rsidRDefault="00B372FA">
      <w:pPr>
        <w:rPr>
          <w:lang w:val="pt-BR"/>
        </w:rPr>
      </w:pPr>
    </w:p>
    <w:p w14:paraId="736AD804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</w:t>
      </w:r>
      <w:r>
        <w:rPr>
          <w:lang w:val="pt-BR"/>
        </w:rPr>
        <w:t>style=InfoBlue) foi incluído para orientar o autor e deve ser excluído antes da publicação do documento. Um parágrafo digitado após esse estilo será automaticamente definido como normal (style=Body Text).]</w:t>
      </w:r>
    </w:p>
    <w:p w14:paraId="64EE0344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[Para personalizar campos automáticos no Microsoft</w:t>
      </w:r>
      <w:r>
        <w:rPr>
          <w:lang w:val="pt-BR"/>
        </w:rPr>
        <w:t xml:space="preserve"> Word (que exibem um fundo cinza quando selecionados), escolha File&gt;Properties e substitua os campos Title, Subject e Company pelas informações apropriadas para este documento. Depois de fechar a caixa de diálogo, para atualizar os campos automáticos no do</w:t>
      </w:r>
      <w:r>
        <w:rPr>
          <w:lang w:val="pt-BR"/>
        </w:rPr>
        <w:t xml:space="preserve">cumento inteiro, selecione Edit&gt;Select All (ou Ctrl-A) e pressione F9 ou simplesmente clique no campo e pressione F9. Isso deve ser feito separadamente para Cabeçalhos e Rodapés. Alt-F9 alterna entre a exibição de nomes de campos e do conteúdo dos campos. </w:t>
      </w:r>
      <w:r>
        <w:rPr>
          <w:lang w:val="pt-BR"/>
        </w:rPr>
        <w:t xml:space="preserve">Consulte a ajuda do Word para obter mais informações sobre como trabalhar com campos.] </w:t>
      </w:r>
    </w:p>
    <w:p w14:paraId="1A00449C" w14:textId="77777777" w:rsidR="00000000" w:rsidRDefault="00B372FA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754E6A5" w14:textId="77777777" w:rsidR="00000000" w:rsidRDefault="00B372FA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043D871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116D8" w14:textId="77777777" w:rsidR="00000000" w:rsidRDefault="00B372F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61A36" w14:textId="77777777" w:rsidR="00000000" w:rsidRDefault="00B372F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56DF" w14:textId="77777777" w:rsidR="00000000" w:rsidRDefault="00B372F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966E6" w14:textId="77777777" w:rsidR="00000000" w:rsidRDefault="00B372F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423BAD3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4F2E5" w14:textId="77777777" w:rsidR="00000000" w:rsidRDefault="00B372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71E18" w14:textId="77777777" w:rsidR="00000000" w:rsidRDefault="00B372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A75ED" w14:textId="77777777" w:rsidR="00000000" w:rsidRDefault="00B372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B0501" w14:textId="77777777" w:rsidR="00000000" w:rsidRDefault="00B372F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 w14:paraId="41F95F0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1C7A5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4A72F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E904B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3508" w14:textId="77777777" w:rsidR="00000000" w:rsidRDefault="00B372FA">
            <w:pPr>
              <w:pStyle w:val="Tabletext"/>
              <w:rPr>
                <w:lang w:val="pt-BR"/>
              </w:rPr>
            </w:pPr>
          </w:p>
        </w:tc>
      </w:tr>
      <w:tr w:rsidR="00000000" w14:paraId="3E9E20D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06C56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E752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2AF3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F9759" w14:textId="77777777" w:rsidR="00000000" w:rsidRDefault="00B372FA">
            <w:pPr>
              <w:pStyle w:val="Tabletext"/>
              <w:rPr>
                <w:lang w:val="pt-BR"/>
              </w:rPr>
            </w:pPr>
          </w:p>
        </w:tc>
      </w:tr>
      <w:tr w:rsidR="00000000" w14:paraId="653A24B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E2348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C58D2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85E10" w14:textId="77777777" w:rsidR="00000000" w:rsidRDefault="00B372FA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4342" w14:textId="77777777" w:rsidR="00000000" w:rsidRDefault="00B372FA">
            <w:pPr>
              <w:pStyle w:val="Tabletext"/>
              <w:rPr>
                <w:lang w:val="pt-BR"/>
              </w:rPr>
            </w:pPr>
          </w:p>
        </w:tc>
      </w:tr>
    </w:tbl>
    <w:p w14:paraId="029ECC42" w14:textId="77777777" w:rsidR="00000000" w:rsidRDefault="00B372FA">
      <w:pPr>
        <w:rPr>
          <w:lang w:val="pt-BR"/>
        </w:rPr>
      </w:pPr>
    </w:p>
    <w:p w14:paraId="210EC2AA" w14:textId="77777777" w:rsidR="00000000" w:rsidRDefault="00B372F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E4EC090" w14:textId="77777777" w:rsidR="00000000" w:rsidRDefault="00B372FA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</w:instrText>
      </w:r>
      <w:r>
        <w:rPr>
          <w:noProof/>
        </w:rPr>
        <w:instrText xml:space="preserve">206570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E25C3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3B6E52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0440BE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3483BB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E5416" w14:textId="77777777" w:rsidR="00000000" w:rsidRDefault="00B372FA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DC777B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_Toc18206576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E078F4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8D2F97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676C93" w14:textId="77777777" w:rsidR="00000000" w:rsidRDefault="00B372FA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BD3080" w14:textId="77777777" w:rsidR="00000000" w:rsidRDefault="00B372FA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FA63F5" w14:textId="77777777" w:rsidR="00000000" w:rsidRDefault="00B372FA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&lt;aSecondGroupOfTe</w:t>
      </w:r>
      <w:r>
        <w:rPr>
          <w:noProof/>
          <w:lang w:val="pt-BR"/>
        </w:rPr>
        <w:t>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D99674" w14:textId="77777777" w:rsidR="00000000" w:rsidRDefault="00B372FA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DC1EC" w14:textId="77777777" w:rsidR="00000000" w:rsidRDefault="00B372FA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B55626" w14:textId="77777777" w:rsidR="00000000" w:rsidRDefault="00B372FA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Estereótipos em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B6BA5D" w14:textId="77777777" w:rsidR="00000000" w:rsidRDefault="00B372FA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45E5D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F182B00" w14:textId="77777777" w:rsidR="00000000" w:rsidRDefault="00B372FA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D364EBA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Este documento é usado para definir a terminologia específi</w:t>
      </w:r>
      <w:r>
        <w:rPr>
          <w:lang w:val="pt-BR"/>
        </w:rPr>
        <w:t>ca do domínio de problema, explicando termos que podem não ser familiares para o leitor das descrições de casos de uso ou de outros documentos do projeto. Geralmente, este documento pode ser usado como um dicionário de dados informal, capturando definições</w:t>
      </w:r>
      <w:r>
        <w:rPr>
          <w:lang w:val="pt-BR"/>
        </w:rPr>
        <w:t xml:space="preserve"> de dados para que as descrições de casos de uso e outros documentos do projeto possam se concentrar no que o sistema deve fazer com as informações. Este documento deve ser salvo em um arquivo denominado Glossário de Negócios.]</w:t>
      </w:r>
    </w:p>
    <w:p w14:paraId="27772A76" w14:textId="77777777" w:rsidR="00000000" w:rsidRDefault="00B372FA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71"/>
      <w:r>
        <w:rPr>
          <w:lang w:val="pt-BR"/>
        </w:rPr>
        <w:t>Finalidade</w:t>
      </w:r>
      <w:bookmarkEnd w:id="3"/>
      <w:bookmarkEnd w:id="4"/>
      <w:bookmarkEnd w:id="5"/>
    </w:p>
    <w:p w14:paraId="21A4B222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[Especifique a fi</w:t>
      </w:r>
      <w:r>
        <w:rPr>
          <w:lang w:val="pt-BR"/>
        </w:rPr>
        <w:t xml:space="preserve">nalidade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.]</w:t>
      </w:r>
    </w:p>
    <w:p w14:paraId="46527DD8" w14:textId="77777777" w:rsidR="00000000" w:rsidRDefault="00B372FA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72"/>
      <w:r>
        <w:rPr>
          <w:lang w:val="pt-BR"/>
        </w:rPr>
        <w:t>Escopo</w:t>
      </w:r>
      <w:bookmarkEnd w:id="6"/>
      <w:bookmarkEnd w:id="7"/>
      <w:bookmarkEnd w:id="8"/>
    </w:p>
    <w:p w14:paraId="65B2A9D9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; o(s) Projeto(s) ao(s) qual(is) ele está associado e tudo o que é afetado ou influenciado por este documento.]</w:t>
      </w:r>
    </w:p>
    <w:p w14:paraId="122AD6A2" w14:textId="77777777" w:rsidR="00000000" w:rsidRDefault="00B372FA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73"/>
      <w:r>
        <w:rPr>
          <w:lang w:val="pt-BR"/>
        </w:rPr>
        <w:t>Referências</w:t>
      </w:r>
      <w:bookmarkEnd w:id="9"/>
      <w:bookmarkEnd w:id="10"/>
      <w:bookmarkEnd w:id="11"/>
    </w:p>
    <w:p w14:paraId="1078AE71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[Esta subseção deve apresent</w:t>
      </w:r>
      <w:r>
        <w:rPr>
          <w:lang w:val="pt-BR"/>
        </w:rPr>
        <w:t xml:space="preserve">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</w:t>
      </w:r>
      <w:r>
        <w:rPr>
          <w:lang w:val="pt-BR"/>
        </w:rPr>
        <w:t>r obtidas. Essas informações podem ser fornecidas por um anexo ou outro documento.]</w:t>
      </w:r>
    </w:p>
    <w:p w14:paraId="00C8D143" w14:textId="77777777" w:rsidR="00000000" w:rsidRDefault="00B372FA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74"/>
      <w:r>
        <w:rPr>
          <w:lang w:val="pt-BR"/>
        </w:rPr>
        <w:t>Visão Geral</w:t>
      </w:r>
      <w:bookmarkEnd w:id="12"/>
      <w:bookmarkEnd w:id="13"/>
      <w:bookmarkEnd w:id="14"/>
    </w:p>
    <w:p w14:paraId="3310B143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 xml:space="preserve"> e explica como o documento está organizado.]</w:t>
      </w:r>
    </w:p>
    <w:p w14:paraId="226D1A7B" w14:textId="77777777" w:rsidR="00000000" w:rsidRDefault="00B372FA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75"/>
      <w:r>
        <w:rPr>
          <w:sz w:val="20"/>
          <w:szCs w:val="20"/>
          <w:lang w:val="pt-BR"/>
        </w:rPr>
        <w:t>Definições</w:t>
      </w:r>
      <w:bookmarkEnd w:id="15"/>
    </w:p>
    <w:p w14:paraId="4E9D9612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[Os termos definidos aqui formam a </w:t>
      </w:r>
      <w:r>
        <w:rPr>
          <w:lang w:val="pt-BR"/>
        </w:rPr>
        <w:t>parte essencial do documento. Eles podem ser definidos na ordem desejada, mas geralmente a ordem alfabética proporciona maior acessibilidade.]</w:t>
      </w:r>
    </w:p>
    <w:p w14:paraId="0E930746" w14:textId="77777777" w:rsidR="00000000" w:rsidRDefault="00B372FA">
      <w:pPr>
        <w:pStyle w:val="Ttulo2"/>
        <w:widowControl/>
        <w:rPr>
          <w:lang w:val="pt-BR"/>
        </w:rPr>
      </w:pPr>
      <w:bookmarkStart w:id="16" w:name="_Toc18206576"/>
      <w:r>
        <w:rPr>
          <w:lang w:val="pt-BR"/>
        </w:rPr>
        <w:t>&lt;aTerm&gt;</w:t>
      </w:r>
      <w:bookmarkEnd w:id="16"/>
    </w:p>
    <w:p w14:paraId="398AB23E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[A definição de &lt;aTerm&gt; é apresentada aqui. Todas as informações necessárias para que o leitor entenda o </w:t>
      </w:r>
      <w:r>
        <w:rPr>
          <w:lang w:val="pt-BR"/>
        </w:rPr>
        <w:t>conceito devem ser apresentadas.]</w:t>
      </w:r>
    </w:p>
    <w:p w14:paraId="18E4B5A4" w14:textId="77777777" w:rsidR="00000000" w:rsidRDefault="00B372FA">
      <w:pPr>
        <w:pStyle w:val="Ttulo2"/>
        <w:widowControl/>
        <w:rPr>
          <w:lang w:val="pt-BR"/>
        </w:rPr>
      </w:pPr>
      <w:bookmarkStart w:id="17" w:name="_Toc18206577"/>
      <w:r>
        <w:rPr>
          <w:lang w:val="pt-BR"/>
        </w:rPr>
        <w:t>&lt;anotherTerm&gt;</w:t>
      </w:r>
      <w:bookmarkEnd w:id="17"/>
    </w:p>
    <w:p w14:paraId="19190223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A definição de &lt;anotherTerm&gt; é apresentada aqui. Todas as informações necessárias para que o leitor entenda o conceito devem ser apresentadas.</w:t>
      </w:r>
    </w:p>
    <w:p w14:paraId="6F73BCF9" w14:textId="77777777" w:rsidR="00000000" w:rsidRDefault="00B372FA">
      <w:pPr>
        <w:pStyle w:val="Ttulo2"/>
        <w:widowControl/>
        <w:rPr>
          <w:lang w:val="pt-BR"/>
        </w:rPr>
      </w:pPr>
      <w:bookmarkStart w:id="18" w:name="_Toc18206578"/>
      <w:r>
        <w:rPr>
          <w:lang w:val="pt-BR"/>
        </w:rPr>
        <w:t>&lt;aGroupofTerms&gt;</w:t>
      </w:r>
      <w:bookmarkEnd w:id="18"/>
    </w:p>
    <w:p w14:paraId="46258881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[Às vezes é útil organizar os termos em grupos pa</w:t>
      </w:r>
      <w:r>
        <w:rPr>
          <w:lang w:val="pt-BR"/>
        </w:rPr>
        <w:t>ra melhorar a leitura. Por exemplo, se o domínio de problema contém termos relacionados a contabilidade e construção civil (como seria o caso se estivéssemos desenvolvendo um sistema para gerenciar projetos de construção), a apresentação dos termos dos doi</w:t>
      </w:r>
      <w:r>
        <w:rPr>
          <w:lang w:val="pt-BR"/>
        </w:rPr>
        <w:t>s subdomínios diferentes pode ser confusa para o leitor. Para resolver esse problema, utilizamos grupos de termos. Ao apresentar os grupos de termos, forneça uma pequena descrição que ajude o leitor a entender o que &lt;aGroupOfTerms&gt; representa. Os termos ap</w:t>
      </w:r>
      <w:r>
        <w:rPr>
          <w:lang w:val="pt-BR"/>
        </w:rPr>
        <w:t>resentados no grupo são organizados em ordem alfabética para facilitar o acesso.]</w:t>
      </w:r>
    </w:p>
    <w:p w14:paraId="28F29402" w14:textId="77777777" w:rsidR="00000000" w:rsidRDefault="00B372FA">
      <w:pPr>
        <w:pStyle w:val="Ttulo3"/>
        <w:widowControl/>
        <w:rPr>
          <w:lang w:val="pt-BR"/>
        </w:rPr>
      </w:pPr>
      <w:bookmarkStart w:id="19" w:name="_Toc18206579"/>
      <w:r>
        <w:rPr>
          <w:lang w:val="pt-BR"/>
        </w:rPr>
        <w:lastRenderedPageBreak/>
        <w:t>&lt;aGroupTerm&gt;</w:t>
      </w:r>
      <w:bookmarkEnd w:id="19"/>
    </w:p>
    <w:p w14:paraId="7D24CDB7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[A definição de &lt;aGroupTerm&gt; é apresentada aqui. Apresente quantas informações forem necessárias para que o leitor compreenda o conceito.]</w:t>
      </w:r>
    </w:p>
    <w:p w14:paraId="07F4E024" w14:textId="77777777" w:rsidR="00000000" w:rsidRDefault="00B372FA">
      <w:pPr>
        <w:pStyle w:val="Ttulo3"/>
        <w:widowControl/>
        <w:rPr>
          <w:lang w:val="pt-BR"/>
        </w:rPr>
      </w:pPr>
      <w:bookmarkStart w:id="20" w:name="_Toc18206580"/>
      <w:r>
        <w:rPr>
          <w:lang w:val="pt-BR"/>
        </w:rPr>
        <w:t>&lt;anotherGroupTerm&gt;</w:t>
      </w:r>
      <w:bookmarkEnd w:id="20"/>
    </w:p>
    <w:p w14:paraId="584785E4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 xml:space="preserve">[A </w:t>
      </w:r>
      <w:r>
        <w:rPr>
          <w:lang w:val="pt-BR"/>
        </w:rPr>
        <w:t>definição de &lt;anotherGroupTerm&gt; é apresentada aqui. Apresente quantas informações forem necessárias para que o leitor compreenda o conceito.]</w:t>
      </w:r>
    </w:p>
    <w:p w14:paraId="4AE85A3D" w14:textId="77777777" w:rsidR="00000000" w:rsidRDefault="00B372FA">
      <w:pPr>
        <w:pStyle w:val="Ttulo2"/>
        <w:rPr>
          <w:lang w:val="pt-BR"/>
        </w:rPr>
      </w:pPr>
      <w:bookmarkStart w:id="21" w:name="_Toc18206581"/>
      <w:r>
        <w:rPr>
          <w:lang w:val="pt-BR"/>
        </w:rPr>
        <w:t>&lt;aSecondGroupOfTerms&gt;</w:t>
      </w:r>
      <w:bookmarkEnd w:id="21"/>
    </w:p>
    <w:p w14:paraId="4EDAAAE7" w14:textId="77777777" w:rsidR="00000000" w:rsidRDefault="00B372FA">
      <w:pPr>
        <w:pStyle w:val="Ttulo3"/>
        <w:widowControl/>
        <w:rPr>
          <w:lang w:val="pt-BR"/>
        </w:rPr>
      </w:pPr>
      <w:bookmarkStart w:id="22" w:name="_Toc18206582"/>
      <w:r>
        <w:rPr>
          <w:lang w:val="pt-BR"/>
        </w:rPr>
        <w:t>&lt;yetAnotherGroupTerm&gt;</w:t>
      </w:r>
      <w:bookmarkEnd w:id="22"/>
    </w:p>
    <w:p w14:paraId="35DB4A78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</w:t>
      </w:r>
      <w:r>
        <w:rPr>
          <w:lang w:val="pt-BR"/>
        </w:rPr>
        <w:t>s forem necessárias para que o leitor compreenda o conceito.]</w:t>
      </w:r>
    </w:p>
    <w:p w14:paraId="38C49C4F" w14:textId="77777777" w:rsidR="00000000" w:rsidRDefault="00B372FA">
      <w:pPr>
        <w:pStyle w:val="Ttulo3"/>
        <w:widowControl/>
        <w:rPr>
          <w:lang w:val="pt-BR"/>
        </w:rPr>
      </w:pPr>
      <w:bookmarkStart w:id="23" w:name="_Toc18206583"/>
      <w:r>
        <w:rPr>
          <w:lang w:val="pt-BR"/>
        </w:rPr>
        <w:t>&lt;andAnotherGroupTerm&gt;</w:t>
      </w:r>
      <w:bookmarkEnd w:id="23"/>
    </w:p>
    <w:p w14:paraId="69AD5DCF" w14:textId="77777777" w:rsidR="00000000" w:rsidRDefault="00B372FA">
      <w:pPr>
        <w:pStyle w:val="InfoBlue"/>
        <w:rPr>
          <w:lang w:val="pt-BR"/>
        </w:rPr>
      </w:pPr>
      <w:r>
        <w:rPr>
          <w:lang w:val="pt-BR"/>
        </w:rPr>
        <w:t>[A definição do termo é apresentada aqui. Apresente quantas informações forem necessárias para que o leitor compreenda o conceito.]</w:t>
      </w:r>
    </w:p>
    <w:p w14:paraId="3AF4C99B" w14:textId="77777777" w:rsidR="00000000" w:rsidRDefault="00B372FA">
      <w:pPr>
        <w:pStyle w:val="Ttulo1"/>
        <w:ind w:left="1080" w:hanging="360"/>
        <w:rPr>
          <w:sz w:val="20"/>
          <w:szCs w:val="20"/>
          <w:lang w:val="pt-BR"/>
        </w:rPr>
      </w:pPr>
      <w:bookmarkStart w:id="24" w:name="_Toc18206584"/>
      <w:r>
        <w:rPr>
          <w:sz w:val="20"/>
          <w:szCs w:val="20"/>
          <w:lang w:val="pt-BR"/>
        </w:rPr>
        <w:t>Estereótipos em UML</w:t>
      </w:r>
      <w:bookmarkEnd w:id="24"/>
    </w:p>
    <w:p w14:paraId="5BE71F5E" w14:textId="77777777" w:rsidR="00E45E5D" w:rsidRDefault="00B372FA">
      <w:pPr>
        <w:pStyle w:val="InfoBlue"/>
        <w:rPr>
          <w:lang w:val="pt-BR"/>
        </w:rPr>
      </w:pPr>
      <w:r>
        <w:rPr>
          <w:lang w:val="pt-BR"/>
        </w:rPr>
        <w:t>[Esta seção contém o</w:t>
      </w:r>
      <w:r>
        <w:rPr>
          <w:lang w:val="pt-BR"/>
        </w:rPr>
        <w:t>u faz referência a especificações de estereótipos na Linguagem Unificada de Modelagem (UML) e às respectivas implicações semânticas — uma descrição textual do significado e do sentido do estereótipo e quaisquer limitações de uso — de estereótipos já conhec</w:t>
      </w:r>
      <w:r>
        <w:rPr>
          <w:lang w:val="pt-BR"/>
        </w:rPr>
        <w:t>idos ou descobertos como importantes no aspecto do negócio que está sendo modelado. O uso desses estereótipos pode ser simplesmente recomendado ou até mesmo obrigatório; por exemplo, quando o uso desses estereótipos for exigido por um padrão imposto ou qua</w:t>
      </w:r>
      <w:r>
        <w:rPr>
          <w:lang w:val="pt-BR"/>
        </w:rPr>
        <w:t>ndo se considerar que o uso facilitará em muito o entendimento. Esta seção pode ficar em branco se nenhum estereótipo adicional, além daqueles predefinidos pela UML e o Rational Unified Process (RUP), for considerado necessário.]</w:t>
      </w:r>
    </w:p>
    <w:sectPr w:rsidR="00E45E5D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C9A3" w14:textId="77777777" w:rsidR="00B372FA" w:rsidRDefault="00B372FA">
      <w:pPr>
        <w:spacing w:line="240" w:lineRule="auto"/>
      </w:pPr>
      <w:r>
        <w:separator/>
      </w:r>
    </w:p>
  </w:endnote>
  <w:endnote w:type="continuationSeparator" w:id="0">
    <w:p w14:paraId="3D24C41A" w14:textId="77777777" w:rsidR="00B372FA" w:rsidRDefault="00B372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60EDA60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0E40" w14:textId="77777777" w:rsidR="00000000" w:rsidRDefault="00B372FA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AC5FD3" w14:textId="77777777" w:rsidR="00000000" w:rsidRDefault="00B372F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E45E5D" w:rsidRPr="00E45E5D">
            <w:rPr>
              <w:b/>
              <w:bCs/>
            </w:rPr>
            <w:t xml:space="preserve">&lt;Nome da </w:t>
          </w:r>
          <w:r w:rsidR="00E45E5D">
            <w:t>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5E5D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E512CC" w14:textId="77777777" w:rsidR="00000000" w:rsidRDefault="00B372FA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2DC6C8B" w14:textId="77777777" w:rsidR="00000000" w:rsidRDefault="00B372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829A" w14:textId="77777777" w:rsidR="00B372FA" w:rsidRDefault="00B372FA">
      <w:pPr>
        <w:spacing w:line="240" w:lineRule="auto"/>
      </w:pPr>
      <w:r>
        <w:separator/>
      </w:r>
    </w:p>
  </w:footnote>
  <w:footnote w:type="continuationSeparator" w:id="0">
    <w:p w14:paraId="4C6D4513" w14:textId="77777777" w:rsidR="00B372FA" w:rsidRDefault="00B372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8902" w14:textId="77777777" w:rsidR="00000000" w:rsidRDefault="00B372FA">
    <w:pPr>
      <w:rPr>
        <w:sz w:val="24"/>
        <w:szCs w:val="24"/>
      </w:rPr>
    </w:pPr>
  </w:p>
  <w:p w14:paraId="3971E50C" w14:textId="77777777" w:rsidR="00000000" w:rsidRDefault="00B372FA">
    <w:pPr>
      <w:pBdr>
        <w:top w:val="single" w:sz="6" w:space="1" w:color="auto"/>
      </w:pBdr>
      <w:rPr>
        <w:sz w:val="24"/>
        <w:szCs w:val="24"/>
      </w:rPr>
    </w:pPr>
  </w:p>
  <w:p w14:paraId="616CD699" w14:textId="77777777" w:rsidR="00000000" w:rsidRDefault="00B372F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</w:instrText>
    </w:r>
    <w:r>
      <w:rPr>
        <w:rFonts w:ascii="Arial" w:hAnsi="Arial"/>
        <w:b/>
        <w:bCs/>
        <w:sz w:val="36"/>
        <w:szCs w:val="36"/>
      </w:rPr>
      <w:instrText xml:space="preserve">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45E5D" w:rsidRPr="00E45E5D">
      <w:rPr>
        <w:rFonts w:ascii="Arial" w:hAnsi="Arial"/>
        <w:sz w:val="36"/>
        <w:szCs w:val="36"/>
      </w:rPr>
      <w:t xml:space="preserve">&lt;Nome da </w:t>
    </w:r>
    <w:r w:rsidR="00E45E5D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2771923C" w14:textId="77777777" w:rsidR="00000000" w:rsidRDefault="00B372FA">
    <w:pPr>
      <w:pBdr>
        <w:bottom w:val="single" w:sz="6" w:space="1" w:color="auto"/>
      </w:pBdr>
      <w:jc w:val="right"/>
      <w:rPr>
        <w:sz w:val="24"/>
        <w:szCs w:val="24"/>
      </w:rPr>
    </w:pPr>
  </w:p>
  <w:p w14:paraId="4B03DBCB" w14:textId="77777777" w:rsidR="00000000" w:rsidRDefault="00B372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37295AD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9EC963" w14:textId="77777777" w:rsidR="00000000" w:rsidRDefault="00B372F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5E5D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1A08C0A" w14:textId="77777777" w:rsidR="00000000" w:rsidRDefault="00B372FA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24C9F7ED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8F943F" w14:textId="77777777" w:rsidR="00000000" w:rsidRDefault="00B372F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45E5D">
            <w:t>Glossário de Negócios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7050F" w14:textId="77777777" w:rsidR="00000000" w:rsidRDefault="00B372FA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000000" w14:paraId="6F9B6B13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391304" w14:textId="77777777" w:rsidR="00000000" w:rsidRDefault="00B372FA">
          <w:r>
            <w:rPr>
              <w:lang w:val="pt-BR"/>
            </w:rPr>
            <w:t>&lt;identificador do documento&gt;</w:t>
          </w:r>
        </w:p>
      </w:tc>
    </w:tr>
  </w:tbl>
  <w:p w14:paraId="3867A406" w14:textId="77777777" w:rsidR="00000000" w:rsidRDefault="00B372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E5D"/>
    <w:rsid w:val="00B372FA"/>
    <w:rsid w:val="00E4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DED66"/>
  <w15:chartTrackingRefBased/>
  <w15:docId w15:val="{3B9623EF-0E5E-4CD4-B1A6-BB96B72E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4.%20T.I\2.%20Estudos\0.%20FATEC\Engenharia%20de%20Software%20II\2021.05.17%20-%20Trabalho%20Final\Modelos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</Template>
  <TotalTime>0</TotalTime>
  <Pages>5</Pages>
  <Words>955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Glossário de Negócios</vt:lpstr>
    </vt:vector>
  </TitlesOfParts>
  <Company>&lt;Nome da Empresa&gt;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Koii</dc:creator>
  <cp:keywords/>
  <dc:description/>
  <cp:lastModifiedBy>PEDRO AUGUSTO PEREIRA DE FREITAS</cp:lastModifiedBy>
  <cp:revision>1</cp:revision>
  <dcterms:created xsi:type="dcterms:W3CDTF">2021-05-18T01:20:00Z</dcterms:created>
  <dcterms:modified xsi:type="dcterms:W3CDTF">2021-05-18T01:20:00Z</dcterms:modified>
</cp:coreProperties>
</file>